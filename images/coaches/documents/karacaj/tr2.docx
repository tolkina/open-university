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51E" w:rsidRDefault="0029351E" w:rsidP="004E790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Тренинг знакомства</w:t>
      </w:r>
      <w:r w:rsidRPr="00E46E25">
        <w:rPr>
          <w:rFonts w:ascii="Times New Roman" w:hAnsi="Times New Roman"/>
          <w:b/>
          <w:sz w:val="28"/>
          <w:szCs w:val="28"/>
        </w:rPr>
        <w:t xml:space="preserve"> для молодых специалистов</w:t>
      </w:r>
    </w:p>
    <w:p w:rsidR="0029351E" w:rsidRPr="004E7901" w:rsidRDefault="0029351E" w:rsidP="005842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Тема: «</w:t>
      </w:r>
      <w:r w:rsidRPr="004E7901">
        <w:rPr>
          <w:rFonts w:ascii="Times New Roman" w:hAnsi="Times New Roman"/>
          <w:b/>
          <w:bCs/>
          <w:color w:val="000000"/>
          <w:sz w:val="28"/>
          <w:szCs w:val="28"/>
        </w:rPr>
        <w:t>Начало пути: работа с молодыми специалистами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:rsidR="0029351E" w:rsidRDefault="0029351E" w:rsidP="004E7901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4E7901">
        <w:rPr>
          <w:rFonts w:ascii="Times New Roman" w:hAnsi="Times New Roman"/>
          <w:color w:val="000000"/>
          <w:sz w:val="28"/>
          <w:szCs w:val="28"/>
        </w:rPr>
        <w:t xml:space="preserve">Для налаживания преемственности кадров, наращиванию потенциала для формирования резерва у </w:t>
      </w:r>
      <w:r>
        <w:rPr>
          <w:rFonts w:ascii="Times New Roman" w:hAnsi="Times New Roman"/>
          <w:color w:val="000000"/>
          <w:sz w:val="28"/>
          <w:szCs w:val="28"/>
        </w:rPr>
        <w:t>предприятия</w:t>
      </w:r>
      <w:r w:rsidRPr="004E7901">
        <w:rPr>
          <w:rFonts w:ascii="Times New Roman" w:hAnsi="Times New Roman"/>
          <w:color w:val="000000"/>
          <w:sz w:val="28"/>
          <w:szCs w:val="28"/>
        </w:rPr>
        <w:t xml:space="preserve"> есть цель - эффективная адаптация новичков. </w:t>
      </w:r>
    </w:p>
    <w:p w:rsidR="0029351E" w:rsidRDefault="0029351E" w:rsidP="004E7901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4E7901">
        <w:rPr>
          <w:rFonts w:ascii="Times New Roman" w:hAnsi="Times New Roman"/>
          <w:b/>
          <w:sz w:val="28"/>
          <w:szCs w:val="28"/>
        </w:rPr>
        <w:t xml:space="preserve">Цель: </w:t>
      </w:r>
      <w:r w:rsidRPr="004E7901">
        <w:rPr>
          <w:rFonts w:ascii="Times New Roman" w:hAnsi="Times New Roman"/>
          <w:color w:val="000000"/>
          <w:sz w:val="28"/>
          <w:szCs w:val="28"/>
        </w:rPr>
        <w:t xml:space="preserve">личное знакомство новых сотрудников друг с другом и объединение их в команду молодых специалистов </w:t>
      </w:r>
      <w:r>
        <w:rPr>
          <w:rFonts w:ascii="Times New Roman" w:hAnsi="Times New Roman"/>
          <w:color w:val="000000"/>
          <w:sz w:val="28"/>
          <w:szCs w:val="28"/>
        </w:rPr>
        <w:t>предприятия</w:t>
      </w:r>
      <w:r w:rsidRPr="004E7901">
        <w:rPr>
          <w:rFonts w:ascii="Times New Roman" w:hAnsi="Times New Roman"/>
          <w:color w:val="000000"/>
          <w:sz w:val="28"/>
          <w:szCs w:val="28"/>
        </w:rPr>
        <w:t xml:space="preserve">,  знакомство с деятельностью </w:t>
      </w:r>
      <w:r>
        <w:rPr>
          <w:rFonts w:ascii="Times New Roman" w:hAnsi="Times New Roman"/>
          <w:color w:val="000000"/>
          <w:sz w:val="28"/>
          <w:szCs w:val="28"/>
        </w:rPr>
        <w:t>общественных организаций</w:t>
      </w:r>
      <w:r w:rsidRPr="004E7901">
        <w:rPr>
          <w:rFonts w:ascii="Times New Roman" w:hAnsi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/>
          <w:color w:val="000000"/>
          <w:sz w:val="28"/>
          <w:szCs w:val="28"/>
        </w:rPr>
        <w:t>их</w:t>
      </w:r>
      <w:r w:rsidRPr="004E7901">
        <w:rPr>
          <w:rFonts w:ascii="Times New Roman" w:hAnsi="Times New Roman"/>
          <w:color w:val="000000"/>
          <w:sz w:val="28"/>
          <w:szCs w:val="28"/>
        </w:rPr>
        <w:t xml:space="preserve"> лидерами, приобщение к корпоративной культуре объединения, раскрытие потенциала работников в ходе неформального общения, </w:t>
      </w:r>
      <w:r w:rsidRPr="004E7901">
        <w:rPr>
          <w:rFonts w:ascii="Times New Roman" w:hAnsi="Times New Roman"/>
          <w:sz w:val="28"/>
          <w:szCs w:val="28"/>
        </w:rPr>
        <w:t>развитие умения работать в команде</w:t>
      </w:r>
      <w:r w:rsidRPr="004E7901">
        <w:rPr>
          <w:rFonts w:ascii="Times New Roman" w:hAnsi="Times New Roman"/>
          <w:color w:val="000000"/>
          <w:sz w:val="28"/>
          <w:szCs w:val="28"/>
        </w:rPr>
        <w:t>.</w:t>
      </w:r>
    </w:p>
    <w:p w:rsidR="0029351E" w:rsidRPr="004E7901" w:rsidRDefault="0029351E" w:rsidP="004E7901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4E7901">
        <w:rPr>
          <w:rFonts w:ascii="Times New Roman" w:hAnsi="Times New Roman"/>
          <w:color w:val="000000"/>
          <w:sz w:val="28"/>
          <w:szCs w:val="28"/>
        </w:rPr>
        <w:t>Мероприятие включает в себя тренинг знакомства и вечер отдыха. Интересные упражнения и игры в считанные минуты создают дружескую атмосферу, способствуют знакомству новичков, сплочению коллектив</w:t>
      </w:r>
      <w:r>
        <w:rPr>
          <w:rFonts w:ascii="Times New Roman" w:hAnsi="Times New Roman"/>
          <w:color w:val="000000"/>
          <w:sz w:val="28"/>
          <w:szCs w:val="28"/>
        </w:rPr>
        <w:t xml:space="preserve">а и повышению стимула к работе. </w:t>
      </w:r>
    </w:p>
    <w:sectPr w:rsidR="0029351E" w:rsidRPr="004E7901" w:rsidSect="0014154A">
      <w:headerReference w:type="even" r:id="rId7"/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51E" w:rsidRDefault="0029351E">
      <w:r>
        <w:separator/>
      </w:r>
    </w:p>
  </w:endnote>
  <w:endnote w:type="continuationSeparator" w:id="0">
    <w:p w:rsidR="0029351E" w:rsidRDefault="002935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51E" w:rsidRDefault="0029351E">
      <w:r>
        <w:separator/>
      </w:r>
    </w:p>
  </w:footnote>
  <w:footnote w:type="continuationSeparator" w:id="0">
    <w:p w:rsidR="0029351E" w:rsidRDefault="002935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51E" w:rsidRDefault="0029351E" w:rsidP="00F363A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9351E" w:rsidRDefault="0029351E" w:rsidP="0014154A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51E" w:rsidRDefault="0029351E" w:rsidP="00F363A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29351E" w:rsidRDefault="0029351E" w:rsidP="0014154A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A7E11"/>
    <w:multiLevelType w:val="hybridMultilevel"/>
    <w:tmpl w:val="6F94E83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5DC3AFE"/>
    <w:multiLevelType w:val="hybridMultilevel"/>
    <w:tmpl w:val="BBA65E8C"/>
    <w:lvl w:ilvl="0" w:tplc="3634F8EC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017549"/>
    <w:multiLevelType w:val="hybridMultilevel"/>
    <w:tmpl w:val="76C61C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4FD0DFA"/>
    <w:multiLevelType w:val="hybridMultilevel"/>
    <w:tmpl w:val="E59631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6671FB9"/>
    <w:multiLevelType w:val="hybridMultilevel"/>
    <w:tmpl w:val="83EEBDB6"/>
    <w:lvl w:ilvl="0" w:tplc="3634F8EC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8E7944"/>
    <w:multiLevelType w:val="hybridMultilevel"/>
    <w:tmpl w:val="104C97A2"/>
    <w:lvl w:ilvl="0" w:tplc="3634F8EC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102B"/>
    <w:rsid w:val="00035293"/>
    <w:rsid w:val="00040094"/>
    <w:rsid w:val="00047619"/>
    <w:rsid w:val="00054962"/>
    <w:rsid w:val="00054FCC"/>
    <w:rsid w:val="000B6D6C"/>
    <w:rsid w:val="000E5985"/>
    <w:rsid w:val="00114077"/>
    <w:rsid w:val="00136444"/>
    <w:rsid w:val="0014154A"/>
    <w:rsid w:val="00171E69"/>
    <w:rsid w:val="001779CB"/>
    <w:rsid w:val="00187A94"/>
    <w:rsid w:val="00190D47"/>
    <w:rsid w:val="001976DC"/>
    <w:rsid w:val="001A3DB2"/>
    <w:rsid w:val="001E32F5"/>
    <w:rsid w:val="0022317F"/>
    <w:rsid w:val="0026570D"/>
    <w:rsid w:val="0029351E"/>
    <w:rsid w:val="002A7BD5"/>
    <w:rsid w:val="002C59B3"/>
    <w:rsid w:val="00313755"/>
    <w:rsid w:val="00370A87"/>
    <w:rsid w:val="00377172"/>
    <w:rsid w:val="00384D18"/>
    <w:rsid w:val="003957BE"/>
    <w:rsid w:val="003B636A"/>
    <w:rsid w:val="003B69C5"/>
    <w:rsid w:val="003D4088"/>
    <w:rsid w:val="003F7F49"/>
    <w:rsid w:val="00424E8D"/>
    <w:rsid w:val="004A0911"/>
    <w:rsid w:val="004B4FE7"/>
    <w:rsid w:val="004E7901"/>
    <w:rsid w:val="00553ACF"/>
    <w:rsid w:val="00584250"/>
    <w:rsid w:val="00595263"/>
    <w:rsid w:val="005D1586"/>
    <w:rsid w:val="00634679"/>
    <w:rsid w:val="006B6981"/>
    <w:rsid w:val="006D31F3"/>
    <w:rsid w:val="006F2047"/>
    <w:rsid w:val="00700EFD"/>
    <w:rsid w:val="00701FB7"/>
    <w:rsid w:val="0072756C"/>
    <w:rsid w:val="007723CB"/>
    <w:rsid w:val="007B0E54"/>
    <w:rsid w:val="007D07FF"/>
    <w:rsid w:val="007D3BF3"/>
    <w:rsid w:val="008632F5"/>
    <w:rsid w:val="00870DD9"/>
    <w:rsid w:val="00876F30"/>
    <w:rsid w:val="008F3133"/>
    <w:rsid w:val="0093052F"/>
    <w:rsid w:val="00984DB0"/>
    <w:rsid w:val="009965A4"/>
    <w:rsid w:val="00AA51AF"/>
    <w:rsid w:val="00AB5D79"/>
    <w:rsid w:val="00BD0CFB"/>
    <w:rsid w:val="00C11403"/>
    <w:rsid w:val="00C43914"/>
    <w:rsid w:val="00C505E1"/>
    <w:rsid w:val="00C92400"/>
    <w:rsid w:val="00C96479"/>
    <w:rsid w:val="00CC4CF5"/>
    <w:rsid w:val="00E05299"/>
    <w:rsid w:val="00E4102B"/>
    <w:rsid w:val="00E46E25"/>
    <w:rsid w:val="00E93E8F"/>
    <w:rsid w:val="00E95AF7"/>
    <w:rsid w:val="00EA4B33"/>
    <w:rsid w:val="00F363A8"/>
    <w:rsid w:val="00FF4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F30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9"/>
    <w:qFormat/>
    <w:rsid w:val="00E4102B"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E4102B"/>
    <w:rPr>
      <w:rFonts w:ascii="Arial" w:hAnsi="Arial" w:cs="Arial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99"/>
    <w:rsid w:val="00E4102B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047619"/>
    <w:pPr>
      <w:ind w:left="720"/>
      <w:contextualSpacing/>
    </w:pPr>
  </w:style>
  <w:style w:type="paragraph" w:styleId="NoSpacing">
    <w:name w:val="No Spacing"/>
    <w:uiPriority w:val="99"/>
    <w:qFormat/>
    <w:rsid w:val="00054962"/>
  </w:style>
  <w:style w:type="paragraph" w:styleId="Header">
    <w:name w:val="header"/>
    <w:basedOn w:val="Normal"/>
    <w:link w:val="HeaderChar"/>
    <w:uiPriority w:val="99"/>
    <w:rsid w:val="0014154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54FCC"/>
    <w:rPr>
      <w:rFonts w:cs="Times New Roman"/>
    </w:rPr>
  </w:style>
  <w:style w:type="character" w:styleId="PageNumber">
    <w:name w:val="page number"/>
    <w:basedOn w:val="DefaultParagraphFont"/>
    <w:uiPriority w:val="99"/>
    <w:rsid w:val="0014154A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119</Words>
  <Characters>683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RIMMEL</dc:creator>
  <cp:keywords/>
  <dc:description/>
  <cp:lastModifiedBy>2548</cp:lastModifiedBy>
  <cp:revision>14</cp:revision>
  <cp:lastPrinted>2010-09-06T12:12:00Z</cp:lastPrinted>
  <dcterms:created xsi:type="dcterms:W3CDTF">2010-03-20T12:25:00Z</dcterms:created>
  <dcterms:modified xsi:type="dcterms:W3CDTF">2017-09-20T12:34:00Z</dcterms:modified>
</cp:coreProperties>
</file>