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E7" w:rsidRDefault="00C10EE7" w:rsidP="00E05299">
      <w:pPr>
        <w:jc w:val="center"/>
        <w:rPr>
          <w:rFonts w:ascii="Times New Roman" w:hAnsi="Times New Roman"/>
          <w:b/>
          <w:sz w:val="28"/>
          <w:szCs w:val="28"/>
        </w:rPr>
      </w:pPr>
      <w:r w:rsidRPr="00E46E25">
        <w:rPr>
          <w:rFonts w:ascii="Times New Roman" w:hAnsi="Times New Roman"/>
          <w:b/>
          <w:sz w:val="28"/>
          <w:szCs w:val="28"/>
        </w:rPr>
        <w:t>Тренинг «Основы лидерства» для молодых специалистов</w:t>
      </w:r>
    </w:p>
    <w:p w:rsidR="00C10EE7" w:rsidRPr="007B0E54" w:rsidRDefault="00C10EE7" w:rsidP="00692ADB">
      <w:pPr>
        <w:jc w:val="center"/>
        <w:rPr>
          <w:rFonts w:ascii="Times New Roman" w:hAnsi="Times New Roman"/>
          <w:sz w:val="28"/>
          <w:szCs w:val="28"/>
        </w:rPr>
      </w:pPr>
      <w:r w:rsidRPr="00E46E25">
        <w:rPr>
          <w:rFonts w:ascii="Times New Roman" w:hAnsi="Times New Roman"/>
          <w:b/>
          <w:sz w:val="28"/>
          <w:szCs w:val="28"/>
        </w:rPr>
        <w:t xml:space="preserve"> Цель: </w:t>
      </w:r>
      <w:r w:rsidRPr="007B0E54">
        <w:rPr>
          <w:rFonts w:ascii="Times New Roman" w:hAnsi="Times New Roman"/>
          <w:sz w:val="28"/>
          <w:szCs w:val="28"/>
        </w:rPr>
        <w:t>познакомить участников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7B0E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понятием лидерства, составляющими эффективного лидерства, стилями руководства, харизматическим образом лидера, развить умение работать в команде, использовать метод генерации идей «мозговой штурм».</w:t>
      </w:r>
    </w:p>
    <w:sectPr w:rsidR="00C10EE7" w:rsidRPr="007B0E54" w:rsidSect="0087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E11"/>
    <w:multiLevelType w:val="hybridMultilevel"/>
    <w:tmpl w:val="6F94E8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DC3AFE"/>
    <w:multiLevelType w:val="hybridMultilevel"/>
    <w:tmpl w:val="BBA65E8C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017549"/>
    <w:multiLevelType w:val="hybridMultilevel"/>
    <w:tmpl w:val="76C6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FD0DFA"/>
    <w:multiLevelType w:val="hybridMultilevel"/>
    <w:tmpl w:val="E5963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6671FB9"/>
    <w:multiLevelType w:val="hybridMultilevel"/>
    <w:tmpl w:val="83EEBDB6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8E7944"/>
    <w:multiLevelType w:val="hybridMultilevel"/>
    <w:tmpl w:val="104C97A2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02B"/>
    <w:rsid w:val="00035293"/>
    <w:rsid w:val="00047619"/>
    <w:rsid w:val="00054962"/>
    <w:rsid w:val="00114077"/>
    <w:rsid w:val="00136444"/>
    <w:rsid w:val="00171E69"/>
    <w:rsid w:val="00187A94"/>
    <w:rsid w:val="001976DC"/>
    <w:rsid w:val="001E32F5"/>
    <w:rsid w:val="0022317F"/>
    <w:rsid w:val="0026570D"/>
    <w:rsid w:val="002C59B3"/>
    <w:rsid w:val="00313755"/>
    <w:rsid w:val="00370A87"/>
    <w:rsid w:val="00384D18"/>
    <w:rsid w:val="003B636A"/>
    <w:rsid w:val="003B69C5"/>
    <w:rsid w:val="003D4088"/>
    <w:rsid w:val="003F7F49"/>
    <w:rsid w:val="004A0911"/>
    <w:rsid w:val="004B4FE7"/>
    <w:rsid w:val="00595263"/>
    <w:rsid w:val="00634679"/>
    <w:rsid w:val="00692ADB"/>
    <w:rsid w:val="006A3E51"/>
    <w:rsid w:val="006B6981"/>
    <w:rsid w:val="006F2047"/>
    <w:rsid w:val="00700EFD"/>
    <w:rsid w:val="0072756C"/>
    <w:rsid w:val="007B0E54"/>
    <w:rsid w:val="007D07FF"/>
    <w:rsid w:val="007D3BF3"/>
    <w:rsid w:val="0081711C"/>
    <w:rsid w:val="008632F5"/>
    <w:rsid w:val="00870DD9"/>
    <w:rsid w:val="00876F30"/>
    <w:rsid w:val="0093052F"/>
    <w:rsid w:val="00984DB0"/>
    <w:rsid w:val="009965A4"/>
    <w:rsid w:val="00AA51AF"/>
    <w:rsid w:val="00C10EE7"/>
    <w:rsid w:val="00C96479"/>
    <w:rsid w:val="00E05299"/>
    <w:rsid w:val="00E4102B"/>
    <w:rsid w:val="00E46E25"/>
    <w:rsid w:val="00E95AF7"/>
    <w:rsid w:val="00EA4B33"/>
    <w:rsid w:val="00FF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3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4102B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4102B"/>
    <w:rPr>
      <w:rFonts w:ascii="Arial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sid w:val="00E4102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47619"/>
    <w:pPr>
      <w:ind w:left="720"/>
      <w:contextualSpacing/>
    </w:pPr>
  </w:style>
  <w:style w:type="paragraph" w:styleId="NoSpacing">
    <w:name w:val="No Spacing"/>
    <w:uiPriority w:val="99"/>
    <w:qFormat/>
    <w:rsid w:val="00054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42</Words>
  <Characters>240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RIMMEL</dc:creator>
  <cp:keywords/>
  <dc:description/>
  <cp:lastModifiedBy>2548</cp:lastModifiedBy>
  <cp:revision>9</cp:revision>
  <dcterms:created xsi:type="dcterms:W3CDTF">2010-03-20T12:25:00Z</dcterms:created>
  <dcterms:modified xsi:type="dcterms:W3CDTF">2017-09-20T12:36:00Z</dcterms:modified>
</cp:coreProperties>
</file>