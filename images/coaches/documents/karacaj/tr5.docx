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62" w:rsidRDefault="00B97062" w:rsidP="00C3462C">
      <w:pPr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E46E25">
        <w:rPr>
          <w:rFonts w:ascii="Times New Roman" w:hAnsi="Times New Roman"/>
          <w:b/>
          <w:sz w:val="28"/>
          <w:szCs w:val="28"/>
        </w:rPr>
        <w:t>Тренинг «</w:t>
      </w:r>
      <w:r>
        <w:rPr>
          <w:rFonts w:ascii="Times New Roman" w:hAnsi="Times New Roman"/>
          <w:b/>
          <w:sz w:val="28"/>
          <w:szCs w:val="28"/>
        </w:rPr>
        <w:t>Эффективное командообразование</w:t>
      </w:r>
      <w:r w:rsidRPr="00E46E25">
        <w:rPr>
          <w:rFonts w:ascii="Times New Roman" w:hAnsi="Times New Roman"/>
          <w:b/>
          <w:sz w:val="28"/>
          <w:szCs w:val="28"/>
        </w:rPr>
        <w:t>»</w:t>
      </w:r>
    </w:p>
    <w:p w:rsidR="00B97062" w:rsidRDefault="00B97062" w:rsidP="00C3462C">
      <w:pPr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E46E25">
        <w:rPr>
          <w:rFonts w:ascii="Times New Roman" w:hAnsi="Times New Roman"/>
          <w:b/>
          <w:sz w:val="28"/>
          <w:szCs w:val="28"/>
        </w:rPr>
        <w:t xml:space="preserve"> для молодых специалистов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46E25">
        <w:rPr>
          <w:rFonts w:ascii="Times New Roman" w:hAnsi="Times New Roman"/>
          <w:b/>
          <w:sz w:val="28"/>
          <w:szCs w:val="28"/>
        </w:rPr>
        <w:t xml:space="preserve"> </w:t>
      </w: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</w:rPr>
      </w:pPr>
      <w:r w:rsidRPr="001D6E98">
        <w:rPr>
          <w:rFonts w:ascii="Times New Roman" w:hAnsi="Times New Roman"/>
          <w:sz w:val="28"/>
          <w:szCs w:val="28"/>
        </w:rPr>
        <w:t xml:space="preserve">Одним из основных вопросов современного менеджмента является вопрос о том, какими средствами можно улучшать взаимодействие между сотрудниками, работающими в одной организации на общий результат, и тем самым добиться повышения эффективности деятельности этой организации. При этом, в силу все ускоряющихся темпов современной жизни, результат хотелось бы получить минимальными затратами и в короткие сроки. </w:t>
      </w: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</w:rPr>
      </w:pPr>
      <w:r w:rsidRPr="001D6E98">
        <w:rPr>
          <w:rFonts w:ascii="Times New Roman" w:hAnsi="Times New Roman"/>
          <w:sz w:val="28"/>
          <w:szCs w:val="28"/>
        </w:rPr>
        <w:t xml:space="preserve">Ответом на этот вопрос стала разработка тренинга командообразования, в котором, объектами воздействия, являются реальные рабочие группы (сотрудники отдела, члены управленческой команды), функционирующие </w:t>
      </w:r>
      <w:r>
        <w:rPr>
          <w:rFonts w:ascii="Times New Roman" w:hAnsi="Times New Roman"/>
          <w:sz w:val="28"/>
          <w:szCs w:val="28"/>
        </w:rPr>
        <w:t>на Вашем предприятии</w:t>
      </w: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  <w:highlight w:val="cyan"/>
        </w:rPr>
      </w:pPr>
      <w:r w:rsidRPr="001D6E98">
        <w:rPr>
          <w:rFonts w:ascii="Times New Roman" w:hAnsi="Times New Roman"/>
          <w:sz w:val="28"/>
          <w:szCs w:val="28"/>
          <w:highlight w:val="cyan"/>
        </w:rPr>
        <w:t xml:space="preserve"> </w:t>
      </w: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</w:rPr>
      </w:pPr>
      <w:r w:rsidRPr="001D6E98">
        <w:rPr>
          <w:rFonts w:ascii="Times New Roman" w:hAnsi="Times New Roman"/>
          <w:b/>
          <w:sz w:val="28"/>
          <w:szCs w:val="28"/>
        </w:rPr>
        <w:t>Основная цель тренинга</w:t>
      </w:r>
      <w:r w:rsidRPr="001D6E98">
        <w:rPr>
          <w:rFonts w:ascii="Times New Roman" w:hAnsi="Times New Roman"/>
          <w:sz w:val="28"/>
          <w:szCs w:val="28"/>
        </w:rPr>
        <w:t xml:space="preserve"> — создание позитивных изменений в социально-психологических параметрах команды после непосредственного участия в обучении, что способствует эффективной работе команды в реальных условиях и общему организационному развитию</w:t>
      </w:r>
      <w:r>
        <w:rPr>
          <w:rFonts w:ascii="Times New Roman" w:hAnsi="Times New Roman"/>
          <w:sz w:val="28"/>
          <w:szCs w:val="28"/>
        </w:rPr>
        <w:t>, созданию условий для раскрытия потенциальных возможностей каждого сотрудника в команде,</w:t>
      </w:r>
      <w:r w:rsidRPr="005073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 метода групповой дискуссии.</w:t>
      </w:r>
    </w:p>
    <w:p w:rsidR="00B97062" w:rsidRPr="001D6E98" w:rsidRDefault="00B97062" w:rsidP="00C3462C">
      <w:pPr>
        <w:pStyle w:val="a"/>
        <w:ind w:firstLine="540"/>
        <w:jc w:val="both"/>
        <w:rPr>
          <w:rFonts w:ascii="Times New Roman" w:hAnsi="Times New Roman"/>
          <w:sz w:val="28"/>
          <w:szCs w:val="28"/>
        </w:rPr>
      </w:pPr>
    </w:p>
    <w:sectPr w:rsidR="00B97062" w:rsidRPr="001D6E98" w:rsidSect="0087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E11"/>
    <w:multiLevelType w:val="hybridMultilevel"/>
    <w:tmpl w:val="6F94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DC3AFE"/>
    <w:multiLevelType w:val="hybridMultilevel"/>
    <w:tmpl w:val="BBA65E8C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17549"/>
    <w:multiLevelType w:val="hybridMultilevel"/>
    <w:tmpl w:val="76C6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FD0DFA"/>
    <w:multiLevelType w:val="hybridMultilevel"/>
    <w:tmpl w:val="E5963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8DC21F3"/>
    <w:multiLevelType w:val="hybridMultilevel"/>
    <w:tmpl w:val="460EEB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6671FB9"/>
    <w:multiLevelType w:val="hybridMultilevel"/>
    <w:tmpl w:val="83EEBDB6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7C586F"/>
    <w:multiLevelType w:val="hybridMultilevel"/>
    <w:tmpl w:val="B0BC8FF0"/>
    <w:lvl w:ilvl="0" w:tplc="9A2E76E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8E7944"/>
    <w:multiLevelType w:val="hybridMultilevel"/>
    <w:tmpl w:val="104C97A2"/>
    <w:lvl w:ilvl="0" w:tplc="3634F8E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727D94"/>
    <w:multiLevelType w:val="hybridMultilevel"/>
    <w:tmpl w:val="DE947060"/>
    <w:lvl w:ilvl="0" w:tplc="9A2E76E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02B"/>
    <w:rsid w:val="00035293"/>
    <w:rsid w:val="00047619"/>
    <w:rsid w:val="00054962"/>
    <w:rsid w:val="00114077"/>
    <w:rsid w:val="00136444"/>
    <w:rsid w:val="00171E69"/>
    <w:rsid w:val="00187A94"/>
    <w:rsid w:val="001976DC"/>
    <w:rsid w:val="001D6E98"/>
    <w:rsid w:val="001E32F5"/>
    <w:rsid w:val="0022317F"/>
    <w:rsid w:val="0026570D"/>
    <w:rsid w:val="002C59B3"/>
    <w:rsid w:val="00313755"/>
    <w:rsid w:val="00370A87"/>
    <w:rsid w:val="00384D18"/>
    <w:rsid w:val="003B636A"/>
    <w:rsid w:val="003B69C5"/>
    <w:rsid w:val="003D4088"/>
    <w:rsid w:val="003F7F49"/>
    <w:rsid w:val="004A0911"/>
    <w:rsid w:val="004B4FE7"/>
    <w:rsid w:val="004D0473"/>
    <w:rsid w:val="0050738C"/>
    <w:rsid w:val="00595263"/>
    <w:rsid w:val="00634679"/>
    <w:rsid w:val="006B6981"/>
    <w:rsid w:val="006F2047"/>
    <w:rsid w:val="00700EFD"/>
    <w:rsid w:val="0072756C"/>
    <w:rsid w:val="00783EB9"/>
    <w:rsid w:val="007A5119"/>
    <w:rsid w:val="007B0E54"/>
    <w:rsid w:val="007D07FF"/>
    <w:rsid w:val="007D3BF3"/>
    <w:rsid w:val="007F3235"/>
    <w:rsid w:val="008632F5"/>
    <w:rsid w:val="00870DD9"/>
    <w:rsid w:val="00876F30"/>
    <w:rsid w:val="008959D6"/>
    <w:rsid w:val="0093052F"/>
    <w:rsid w:val="00984DB0"/>
    <w:rsid w:val="009965A4"/>
    <w:rsid w:val="009A1C4B"/>
    <w:rsid w:val="00A04A35"/>
    <w:rsid w:val="00AA51AF"/>
    <w:rsid w:val="00B8582F"/>
    <w:rsid w:val="00B97062"/>
    <w:rsid w:val="00C1449B"/>
    <w:rsid w:val="00C3462C"/>
    <w:rsid w:val="00C96479"/>
    <w:rsid w:val="00D74BB6"/>
    <w:rsid w:val="00E05299"/>
    <w:rsid w:val="00E4102B"/>
    <w:rsid w:val="00E46E25"/>
    <w:rsid w:val="00E95AF7"/>
    <w:rsid w:val="00EA4B33"/>
    <w:rsid w:val="00FA556D"/>
    <w:rsid w:val="00FF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3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4102B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102B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E4102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47619"/>
    <w:pPr>
      <w:ind w:left="720"/>
      <w:contextualSpacing/>
    </w:pPr>
  </w:style>
  <w:style w:type="paragraph" w:styleId="NoSpacing">
    <w:name w:val="No Spacing"/>
    <w:uiPriority w:val="99"/>
    <w:qFormat/>
    <w:rsid w:val="00054962"/>
  </w:style>
  <w:style w:type="paragraph" w:customStyle="1" w:styleId="a">
    <w:name w:val="Без интервала"/>
    <w:uiPriority w:val="99"/>
    <w:rsid w:val="001D6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161</Words>
  <Characters>918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RIMMEL</dc:creator>
  <cp:keywords/>
  <dc:description/>
  <cp:lastModifiedBy>2548</cp:lastModifiedBy>
  <cp:revision>10</cp:revision>
  <dcterms:created xsi:type="dcterms:W3CDTF">2010-03-20T12:25:00Z</dcterms:created>
  <dcterms:modified xsi:type="dcterms:W3CDTF">2017-09-20T12:36:00Z</dcterms:modified>
</cp:coreProperties>
</file>